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insideH w:val="single" w:sz="48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7"/>
      </w:tblGrid>
      <w:tr w:rsidR="00DD0F29" w14:paraId="4795A163" w14:textId="77777777">
        <w:tc>
          <w:tcPr>
            <w:tcW w:w="10800" w:type="dxa"/>
            <w:vAlign w:val="center"/>
          </w:tcPr>
          <w:tbl>
            <w:tblPr>
              <w:tblW w:w="4949" w:type="pct"/>
              <w:tblBorders>
                <w:insideH w:val="single" w:sz="48" w:space="0" w:color="FFFFFF" w:themeColor="background1"/>
                <w:insideV w:val="single" w:sz="48" w:space="0" w:color="FFFFFF" w:themeColor="background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60"/>
            </w:tblGrid>
            <w:tr w:rsidR="00D804C1" w14:paraId="5EC060F0" w14:textId="77777777" w:rsidTr="00D804C1">
              <w:trPr>
                <w:trHeight w:hRule="exact" w:val="6751"/>
              </w:trPr>
              <w:tc>
                <w:tcPr>
                  <w:tcW w:w="5000" w:type="pct"/>
                </w:tcPr>
                <w:p w14:paraId="07B8FCA1" w14:textId="77777777" w:rsidR="00D804C1" w:rsidRDefault="00D804C1"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7E2414D6" wp14:editId="494047EF">
                        <wp:extent cx="6566535" cy="4307261"/>
                        <wp:effectExtent l="0" t="0" r="12065" b="10795"/>
                        <wp:docPr id="4" name="Picture 4" descr="/Users/Jooki/Sites/jablonovce.sk/public/img/surroundings/10_sma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/Users/Jooki/Sites/jablonovce.sk/public/img/surroundings/10_smal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739836" cy="44209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553B6B9" w14:textId="77777777" w:rsidR="00DD0F29" w:rsidRDefault="00DD0F29"/>
        </w:tc>
      </w:tr>
      <w:tr w:rsidR="00DD0F29" w14:paraId="7A019674" w14:textId="77777777" w:rsidTr="00D804C1">
        <w:trPr>
          <w:trHeight w:hRule="exact" w:val="6480"/>
        </w:trPr>
        <w:tc>
          <w:tcPr>
            <w:tcW w:w="10800" w:type="dxa"/>
            <w:shd w:val="clear" w:color="auto" w:fill="85B535"/>
            <w:vAlign w:val="center"/>
          </w:tcPr>
          <w:p w14:paraId="525D260F" w14:textId="77777777" w:rsidR="00DD0F29" w:rsidRDefault="00D804C1">
            <w:pPr>
              <w:pStyle w:val="Subtitle"/>
            </w:pPr>
            <w:r>
              <w:t xml:space="preserve">Všeobecné podmienky ubytovania </w:t>
            </w:r>
            <w:bookmarkStart w:id="0" w:name="_GoBack"/>
            <w:bookmarkEnd w:id="0"/>
            <w:r>
              <w:t>Chalupa Jabloňovce</w:t>
            </w:r>
          </w:p>
          <w:p w14:paraId="5A89F825" w14:textId="77777777" w:rsidR="00DD0F29" w:rsidRDefault="00DD0F29" w:rsidP="00D804C1">
            <w:pPr>
              <w:pStyle w:val="BlockText"/>
            </w:pPr>
          </w:p>
        </w:tc>
      </w:tr>
    </w:tbl>
    <w:p w14:paraId="29F5D960" w14:textId="77777777" w:rsidR="00DD0F29" w:rsidRDefault="004B5438" w:rsidP="00D804C1">
      <w:pPr>
        <w:pStyle w:val="Heading1"/>
        <w:shd w:val="clear" w:color="auto" w:fill="85B535"/>
      </w:pPr>
      <w:r>
        <w:br w:type="page"/>
      </w:r>
    </w:p>
    <w:sectPr w:rsidR="00DD0F29"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98A40A" w14:textId="77777777" w:rsidR="004B5438" w:rsidRDefault="004B5438">
      <w:pPr>
        <w:spacing w:after="0" w:line="240" w:lineRule="auto"/>
      </w:pPr>
      <w:r>
        <w:separator/>
      </w:r>
    </w:p>
  </w:endnote>
  <w:endnote w:type="continuationSeparator" w:id="0">
    <w:p w14:paraId="3347DCDE" w14:textId="77777777" w:rsidR="004B5438" w:rsidRDefault="004B5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DE6312" w14:textId="77777777" w:rsidR="004B5438" w:rsidRDefault="004B5438">
      <w:pPr>
        <w:spacing w:after="0" w:line="240" w:lineRule="auto"/>
      </w:pPr>
      <w:r>
        <w:separator/>
      </w:r>
    </w:p>
  </w:footnote>
  <w:footnote w:type="continuationSeparator" w:id="0">
    <w:p w14:paraId="7333524C" w14:textId="77777777" w:rsidR="004B5438" w:rsidRDefault="004B54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4C1"/>
    <w:rsid w:val="004B5438"/>
    <w:rsid w:val="00D804C1"/>
    <w:rsid w:val="00DD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33EF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6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3"/>
    <w:qFormat/>
    <w:pPr>
      <w:keepNext/>
      <w:keepLines/>
      <w:pBdr>
        <w:top w:val="single" w:sz="4" w:space="31" w:color="663366" w:themeColor="accent1"/>
        <w:bottom w:val="single" w:sz="4" w:space="31" w:color="663366" w:themeColor="accent1"/>
      </w:pBdr>
      <w:shd w:val="clear" w:color="auto" w:fill="663366" w:themeFill="accent1"/>
      <w:spacing w:after="32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olor w:val="FFFFFF" w:themeColor="background1"/>
      <w:sz w:val="5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after="60" w:line="288" w:lineRule="auto"/>
      <w:contextualSpacing/>
      <w:outlineLvl w:val="1"/>
    </w:pPr>
    <w:rPr>
      <w:rFonts w:asciiTheme="majorHAnsi" w:eastAsiaTheme="majorEastAsia" w:hAnsiTheme="majorHAnsi" w:cstheme="majorBidi"/>
      <w:color w:val="4C264C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pPr>
      <w:keepNext/>
      <w:keepLines/>
      <w:spacing w:before="40" w:after="0"/>
      <w:contextualSpacing/>
      <w:outlineLvl w:val="2"/>
    </w:pPr>
    <w:rPr>
      <w:rFonts w:asciiTheme="majorHAnsi" w:eastAsiaTheme="majorEastAsia" w:hAnsiTheme="majorHAnsi" w:cstheme="majorBidi"/>
      <w:color w:val="321932" w:themeColor="accent1" w:themeShade="7F"/>
      <w:sz w:val="22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4C264C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4"/>
    </w:pPr>
    <w:rPr>
      <w:rFonts w:asciiTheme="majorHAnsi" w:eastAsiaTheme="majorEastAsia" w:hAnsiTheme="majorHAnsi" w:cstheme="majorBidi"/>
      <w:color w:val="4C264C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5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6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ind w:left="72" w:right="72"/>
      <w:contextualSpacing/>
      <w:jc w:val="center"/>
    </w:pPr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before="240" w:after="120" w:line="240" w:lineRule="auto"/>
      <w:ind w:left="1440" w:right="1440"/>
      <w:contextualSpacing/>
    </w:pPr>
    <w:rPr>
      <w:rFonts w:eastAsiaTheme="minorEastAsia"/>
      <w:color w:val="FFFFFF" w:themeColor="background1"/>
      <w:spacing w:val="15"/>
      <w:sz w:val="5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color w:val="FFFFFF" w:themeColor="background1"/>
      <w:spacing w:val="15"/>
      <w:sz w:val="52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FFFFFF" w:themeColor="background1"/>
      <w:sz w:val="52"/>
      <w:szCs w:val="32"/>
      <w:shd w:val="clear" w:color="auto" w:fill="663366" w:themeFill="accent1"/>
    </w:rPr>
  </w:style>
  <w:style w:type="paragraph" w:styleId="BlockText">
    <w:name w:val="Block Text"/>
    <w:basedOn w:val="Normal"/>
    <w:uiPriority w:val="3"/>
    <w:unhideWhenUsed/>
    <w:qFormat/>
    <w:pPr>
      <w:spacing w:line="240" w:lineRule="auto"/>
      <w:ind w:left="1440" w:right="1440"/>
    </w:pPr>
    <w:rPr>
      <w:rFonts w:eastAsiaTheme="minorEastAsia"/>
      <w:b/>
      <w:iCs/>
      <w:color w:val="FFFFFF" w:themeColor="background1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C264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2193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C264C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21932" w:themeColor="accent1" w:themeShade="7F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C264C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FileNewLatinizedTemplatesMac.bundle/Brochure.dotx" TargetMode="External"/></Relationships>
</file>

<file path=word/theme/theme1.xml><?xml version="1.0" encoding="utf-8"?>
<a:theme xmlns:a="http://schemas.openxmlformats.org/drawingml/2006/main" name="Advantage Brochur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Corbel">
      <a:majorFont>
        <a:latin typeface="Corbel" panose="020B0503020204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ajorFont>
      <a:minorFont>
        <a:latin typeface="Corbel" panose="020B0503020204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290F5A-49DE-486C-9281-3D7A745E98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AACA56-6547-4F01-94B0-3BD1AE9C7E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741E19-5A77-4B3B-9DB8-733443C973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Brochure.dotx</Template>
  <TotalTime>7</TotalTime>
  <Pages>2</Pages>
  <Words>8</Words>
  <Characters>51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2016-03-23T15:53:00Z</dcterms:created>
  <dcterms:modified xsi:type="dcterms:W3CDTF">2016-03-23T16:00:00Z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</Properties>
</file>